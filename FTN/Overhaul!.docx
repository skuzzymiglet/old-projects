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FTN Overhaul 02/11/18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Parts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First 3 levels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the first 3 levels it works like so: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number shows up onscreen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it’s RED: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Player must press enter: 1 point</w:t>
      </w:r>
    </w:p>
    <w:p>
      <w:pPr>
        <w:pStyle w:val="Normal"/>
        <w:rPr/>
      </w:pPr>
      <w:r>
        <w:rPr/>
        <w:t xml:space="preserve">Any other: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it’s GREEN:</w:t>
      </w:r>
    </w:p>
    <w:p>
      <w:pPr>
        <w:pStyle w:val="Heading2"/>
        <w:numPr>
          <w:ilvl w:val="1"/>
          <w:numId w:val="2"/>
        </w:numPr>
        <w:rPr/>
      </w:pPr>
      <w:r>
        <w:rPr/>
        <w:t>Trainer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Subsequent levels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Playoff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19"/>
      <w:pgMar w:left="1797" w:right="1797" w:header="0" w:top="1440" w:footer="0" w:bottom="1440" w:gutter="0"/>
      <w:pgNumType w:fmt="decimal"/>
      <w:formProt w:val="false"/>
      <w:textDirection w:val="lrTb"/>
      <w:docGrid w:type="default" w:linePitch="28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altName w:val="Liberation San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SimSun;方正书宋_GBK" w:cs="Times New Roman"/>
      <w:color w:val="auto"/>
      <w:kern w:val="2"/>
      <w:sz w:val="24"/>
      <w:szCs w:val="20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240" w:before="240" w:after="60"/>
      <w:outlineLvl w:val="0"/>
    </w:pPr>
    <w:rPr>
      <w:rFonts w:ascii="Arial;Liberation Sans" w:hAnsi="Arial;Liberation Sans" w:cs="Arial;Liberation Sans"/>
      <w:b/>
      <w:i w:val="false"/>
      <w:kern w:val="2"/>
      <w:sz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240" w:before="240" w:after="60"/>
      <w:outlineLvl w:val="1"/>
    </w:pPr>
    <w:rPr>
      <w:rFonts w:ascii="Arial;Liberation Sans" w:hAnsi="Arial;Liberation Sans" w:cs="Arial;Liberation Sans"/>
      <w:b/>
      <w:i/>
      <w:sz w:val="28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240" w:before="240" w:after="60"/>
      <w:outlineLvl w:val="2"/>
    </w:pPr>
    <w:rPr>
      <w:rFonts w:ascii="Arial;Liberation Sans" w:hAnsi="Arial;Liberation Sans" w:cs="Arial;Liberation Sans"/>
      <w:b/>
      <w:sz w:val="26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lineRule="auto" w:line="240" w:before="240" w:after="60"/>
      <w:outlineLvl w:val="3"/>
    </w:pPr>
    <w:rPr>
      <w:rFonts w:ascii="Times New Roman" w:hAnsi="Times New Roman" w:cs="Times New Roman"/>
      <w:b/>
      <w:sz w:val="28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lineRule="auto" w:line="240"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lineRule="auto" w:line="240" w:before="240" w:after="60"/>
      <w:outlineLvl w:val="5"/>
    </w:pPr>
    <w:rPr>
      <w:rFonts w:ascii="Times New Roman" w:hAnsi="Times New Roman" w:cs="Times New Roman"/>
      <w:b/>
      <w:sz w:val="22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lineRule="auto" w:line="240" w:before="240" w:after="60"/>
      <w:outlineLvl w:val="6"/>
    </w:pPr>
    <w:rPr>
      <w:b w:val="false"/>
      <w:sz w:val="24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lineRule="auto" w:line="240" w:before="240" w:after="60"/>
      <w:outlineLvl w:val="7"/>
    </w:pPr>
    <w:rPr>
      <w:rFonts w:ascii="Times New Roman" w:hAnsi="Times New Roman" w:cs="Times New Roman"/>
      <w:i/>
      <w:sz w:val="24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lineRule="auto" w:line="240" w:before="240" w:after="60"/>
      <w:outlineLvl w:val="8"/>
    </w:pPr>
    <w:rPr>
      <w:rFonts w:ascii="Arial;Liberation Sans" w:hAnsi="Arial;Liberation Sans" w:cs="Arial;Liberation Sans"/>
      <w:sz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5">
    <w:name w:val="默认段落字体"/>
    <w:qFormat/>
    <w:rPr/>
  </w:style>
  <w:style w:type="character" w:styleId="InternetLink">
    <w:name w:val="Internet Link"/>
    <w:basedOn w:val="Style5"/>
    <w:rPr>
      <w:color w:val="0000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9</TotalTime>
  <Application>LibreOffice/6.0.4.2$Linux_X86_64 LibreOffice_project/00m0$Build-2</Application>
  <Pages>1</Pages>
  <Words>39</Words>
  <Characters>177</Characters>
  <CharactersWithSpaces>206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2010-05-07T13:11:00Z</dcterms:created>
  <dc:creator>ycl</dc:creator>
  <dc:description/>
  <dc:language>en-US</dc:language>
  <cp:lastModifiedBy/>
  <dcterms:modified xsi:type="dcterms:W3CDTF">2018-11-02T19:43:55Z</dcterms:modified>
  <cp:revision>5</cp:revision>
  <dc:subject/>
  <dc:title>童年如一朵朵雪白的浪花，拍打着海边的礁石，发出欢快的笑声；童年如一颗颗明亮的小星星，照亮了大地，照亮了人们；童年如一个个琴键灵活的跳动，奏着优美的琴声；童年如一盏盏油灯，用来照亮我们的心灵……。是啊，童年在我们的成长中是必不可少的一段经历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2052-9.1.0.4280</vt:lpwstr>
  </property>
</Properties>
</file>